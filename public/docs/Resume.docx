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B289" w14:textId="77777777" w:rsidR="00535F87" w:rsidRPr="006A1DB6" w:rsidRDefault="0036697C" w:rsidP="00262B06">
      <w:r w:rsidRPr="006A1DB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A552EAA" wp14:editId="623BD017">
                <wp:simplePos x="0" y="0"/>
                <wp:positionH relativeFrom="page">
                  <wp:posOffset>0</wp:posOffset>
                </wp:positionH>
                <wp:positionV relativeFrom="paragraph">
                  <wp:posOffset>-342265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563B5" id="Rectangle 3" o:spid="_x0000_s1026" alt="&quot;&quot;" style="position:absolute;margin-left:0;margin-top:-26.9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170"/>
        <w:gridCol w:w="1724"/>
        <w:gridCol w:w="976"/>
        <w:gridCol w:w="900"/>
        <w:gridCol w:w="450"/>
        <w:gridCol w:w="1558"/>
        <w:gridCol w:w="17"/>
        <w:gridCol w:w="3285"/>
        <w:gridCol w:w="90"/>
      </w:tblGrid>
      <w:tr w:rsidR="006A1DB6" w:rsidRPr="006A1DB6" w14:paraId="539FDDAF" w14:textId="77777777" w:rsidTr="00354228">
        <w:tc>
          <w:tcPr>
            <w:tcW w:w="540" w:type="dxa"/>
          </w:tcPr>
          <w:p w14:paraId="0836F6EF" w14:textId="77777777" w:rsidR="00166F4D" w:rsidRPr="006A1DB6" w:rsidRDefault="00166F4D" w:rsidP="000F44F8"/>
        </w:tc>
        <w:tc>
          <w:tcPr>
            <w:tcW w:w="10080" w:type="dxa"/>
            <w:gridSpan w:val="8"/>
          </w:tcPr>
          <w:p w14:paraId="3FABD50A" w14:textId="4D08EBED" w:rsidR="00166F4D" w:rsidRPr="006A1DB6" w:rsidRDefault="00075D6C" w:rsidP="000F44F8">
            <w:pPr>
              <w:pStyle w:val="Title"/>
              <w:rPr>
                <w:b/>
                <w:bCs/>
              </w:rPr>
            </w:pPr>
            <w:r w:rsidRPr="006A1DB6">
              <w:rPr>
                <w:b/>
                <w:bCs/>
              </w:rPr>
              <w:t>Jaruwat Pohong</w:t>
            </w:r>
          </w:p>
        </w:tc>
        <w:tc>
          <w:tcPr>
            <w:tcW w:w="90" w:type="dxa"/>
          </w:tcPr>
          <w:p w14:paraId="3E18AC89" w14:textId="77777777" w:rsidR="00166F4D" w:rsidRPr="006A1DB6" w:rsidRDefault="00166F4D" w:rsidP="000F44F8"/>
        </w:tc>
      </w:tr>
      <w:tr w:rsidR="006A1DB6" w:rsidRPr="006A1DB6" w14:paraId="20802C21" w14:textId="77777777" w:rsidTr="00354228">
        <w:tc>
          <w:tcPr>
            <w:tcW w:w="540" w:type="dxa"/>
          </w:tcPr>
          <w:p w14:paraId="37085B37" w14:textId="77777777" w:rsidR="00166F4D" w:rsidRPr="006A1DB6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56A0223F" w14:textId="77777777" w:rsidR="00166F4D" w:rsidRPr="006A1DB6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584EBFD9" w14:textId="77777777" w:rsidR="00166F4D" w:rsidRPr="006A1DB6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6022D66D" w14:textId="77777777" w:rsidR="00166F4D" w:rsidRPr="006A1DB6" w:rsidRDefault="00166F4D" w:rsidP="000F44F8"/>
        </w:tc>
        <w:tc>
          <w:tcPr>
            <w:tcW w:w="3302" w:type="dxa"/>
            <w:gridSpan w:val="2"/>
            <w:tcBorders>
              <w:bottom w:val="single" w:sz="4" w:space="0" w:color="auto"/>
            </w:tcBorders>
          </w:tcPr>
          <w:p w14:paraId="3388F156" w14:textId="77777777" w:rsidR="00166F4D" w:rsidRPr="006A1DB6" w:rsidRDefault="00166F4D" w:rsidP="000F44F8"/>
        </w:tc>
        <w:tc>
          <w:tcPr>
            <w:tcW w:w="90" w:type="dxa"/>
          </w:tcPr>
          <w:p w14:paraId="279F2CA3" w14:textId="77777777" w:rsidR="00166F4D" w:rsidRPr="006A1DB6" w:rsidRDefault="00166F4D" w:rsidP="000F44F8"/>
        </w:tc>
      </w:tr>
      <w:tr w:rsidR="006A1DB6" w:rsidRPr="006A1DB6" w14:paraId="10872017" w14:textId="77777777" w:rsidTr="00354228">
        <w:trPr>
          <w:trHeight w:val="665"/>
        </w:trPr>
        <w:tc>
          <w:tcPr>
            <w:tcW w:w="540" w:type="dxa"/>
          </w:tcPr>
          <w:p w14:paraId="7029A954" w14:textId="77777777" w:rsidR="00166F4D" w:rsidRPr="006A1DB6" w:rsidRDefault="00166F4D" w:rsidP="000F44F8"/>
        </w:tc>
        <w:tc>
          <w:tcPr>
            <w:tcW w:w="1008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1F654" w14:textId="00E9754A" w:rsidR="00166F4D" w:rsidRPr="006A1DB6" w:rsidRDefault="00075D6C" w:rsidP="000F44F8">
            <w:pPr>
              <w:pStyle w:val="Subtitle"/>
            </w:pPr>
            <w:r w:rsidRPr="006A1DB6">
              <w:t>Software Developer</w:t>
            </w:r>
          </w:p>
        </w:tc>
        <w:tc>
          <w:tcPr>
            <w:tcW w:w="90" w:type="dxa"/>
          </w:tcPr>
          <w:p w14:paraId="28639CE7" w14:textId="77777777" w:rsidR="00166F4D" w:rsidRPr="006A1DB6" w:rsidRDefault="00166F4D" w:rsidP="000F44F8"/>
        </w:tc>
      </w:tr>
      <w:tr w:rsidR="006A1DB6" w:rsidRPr="006A1DB6" w14:paraId="015B314B" w14:textId="77777777" w:rsidTr="00354228">
        <w:trPr>
          <w:trHeight w:val="350"/>
        </w:trPr>
        <w:tc>
          <w:tcPr>
            <w:tcW w:w="540" w:type="dxa"/>
          </w:tcPr>
          <w:p w14:paraId="2AE6C17D" w14:textId="77777777" w:rsidR="00166F4D" w:rsidRPr="006A1DB6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7199958D" w14:textId="77777777" w:rsidR="00166F4D" w:rsidRPr="006A1DB6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2C0B2475" w14:textId="77777777" w:rsidR="00166F4D" w:rsidRPr="006A1DB6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42825513" w14:textId="77777777" w:rsidR="00166F4D" w:rsidRPr="006A1DB6" w:rsidRDefault="00166F4D" w:rsidP="000F44F8"/>
        </w:tc>
        <w:tc>
          <w:tcPr>
            <w:tcW w:w="3302" w:type="dxa"/>
            <w:gridSpan w:val="2"/>
            <w:tcBorders>
              <w:top w:val="single" w:sz="4" w:space="0" w:color="auto"/>
            </w:tcBorders>
          </w:tcPr>
          <w:p w14:paraId="1D069910" w14:textId="77777777" w:rsidR="00166F4D" w:rsidRPr="006A1DB6" w:rsidRDefault="00166F4D" w:rsidP="000F44F8"/>
        </w:tc>
        <w:tc>
          <w:tcPr>
            <w:tcW w:w="90" w:type="dxa"/>
          </w:tcPr>
          <w:p w14:paraId="212AC884" w14:textId="77777777" w:rsidR="00166F4D" w:rsidRPr="006A1DB6" w:rsidRDefault="00166F4D" w:rsidP="000F44F8"/>
        </w:tc>
      </w:tr>
      <w:tr w:rsidR="006A1DB6" w:rsidRPr="006A1DB6" w14:paraId="2FFB1D9F" w14:textId="77777777" w:rsidTr="00354228">
        <w:trPr>
          <w:trHeight w:val="405"/>
        </w:trPr>
        <w:tc>
          <w:tcPr>
            <w:tcW w:w="540" w:type="dxa"/>
          </w:tcPr>
          <w:p w14:paraId="227ECCB6" w14:textId="77777777" w:rsidR="00166F4D" w:rsidRPr="006A1DB6" w:rsidRDefault="00166F4D" w:rsidP="000F44F8"/>
        </w:tc>
        <w:tc>
          <w:tcPr>
            <w:tcW w:w="1170" w:type="dxa"/>
          </w:tcPr>
          <w:p w14:paraId="75801A03" w14:textId="77777777" w:rsidR="00166F4D" w:rsidRPr="006A1DB6" w:rsidRDefault="00000000" w:rsidP="000F44F8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63298779"/>
                <w:placeholder>
                  <w:docPart w:val="ABE8F9A44A3745B682FE36F326B5B4D9"/>
                </w:placeholder>
                <w:temporary/>
                <w:showingPlcHdr/>
                <w15:appearance w15:val="hidden"/>
              </w:sdtPr>
              <w:sdtContent>
                <w:r w:rsidR="00166F4D" w:rsidRPr="006A1DB6">
                  <w:rPr>
                    <w:color w:val="000000" w:themeColor="text1"/>
                  </w:rPr>
                  <w:t>CONTACT</w:t>
                </w:r>
              </w:sdtContent>
            </w:sdt>
          </w:p>
        </w:tc>
        <w:tc>
          <w:tcPr>
            <w:tcW w:w="1724" w:type="dxa"/>
          </w:tcPr>
          <w:p w14:paraId="4E72DDC3" w14:textId="77777777" w:rsidR="00166F4D" w:rsidRPr="006A1DB6" w:rsidRDefault="00166F4D" w:rsidP="000F44F8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976" w:type="dxa"/>
          </w:tcPr>
          <w:p w14:paraId="27B25D08" w14:textId="77777777" w:rsidR="00166F4D" w:rsidRPr="006A1DB6" w:rsidRDefault="00166F4D" w:rsidP="000F44F8"/>
        </w:tc>
        <w:tc>
          <w:tcPr>
            <w:tcW w:w="900" w:type="dxa"/>
          </w:tcPr>
          <w:p w14:paraId="00A7B18F" w14:textId="77777777" w:rsidR="00166F4D" w:rsidRPr="006A1DB6" w:rsidRDefault="00000000" w:rsidP="00166F4D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447008296"/>
                <w:placeholder>
                  <w:docPart w:val="79AA46654EF342D39EA6DC6C47CA33DC"/>
                </w:placeholder>
                <w:temporary/>
                <w:showingPlcHdr/>
                <w15:appearance w15:val="hidden"/>
              </w:sdtPr>
              <w:sdtContent>
                <w:r w:rsidR="00166F4D" w:rsidRPr="006A1DB6">
                  <w:rPr>
                    <w:color w:val="000000" w:themeColor="text1"/>
                  </w:rPr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3C537086" w14:textId="77777777" w:rsidR="00166F4D" w:rsidRPr="006A1DB6" w:rsidRDefault="00166F4D" w:rsidP="00166F4D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3285" w:type="dxa"/>
          </w:tcPr>
          <w:p w14:paraId="681099A6" w14:textId="77777777" w:rsidR="00166F4D" w:rsidRPr="006A1DB6" w:rsidRDefault="00166F4D" w:rsidP="000F44F8"/>
        </w:tc>
        <w:tc>
          <w:tcPr>
            <w:tcW w:w="90" w:type="dxa"/>
          </w:tcPr>
          <w:p w14:paraId="5FE359DB" w14:textId="77777777" w:rsidR="00166F4D" w:rsidRPr="006A1DB6" w:rsidRDefault="00166F4D" w:rsidP="000F44F8"/>
        </w:tc>
      </w:tr>
      <w:tr w:rsidR="006A1DB6" w:rsidRPr="006A1DB6" w14:paraId="1D70A7E8" w14:textId="77777777" w:rsidTr="00354228">
        <w:trPr>
          <w:trHeight w:val="2330"/>
        </w:trPr>
        <w:tc>
          <w:tcPr>
            <w:tcW w:w="540" w:type="dxa"/>
          </w:tcPr>
          <w:p w14:paraId="4FAC284A" w14:textId="77777777" w:rsidR="00166F4D" w:rsidRPr="006A1DB6" w:rsidRDefault="00166F4D" w:rsidP="000F44F8"/>
        </w:tc>
        <w:tc>
          <w:tcPr>
            <w:tcW w:w="2894" w:type="dxa"/>
            <w:gridSpan w:val="2"/>
          </w:tcPr>
          <w:p w14:paraId="1A927C52" w14:textId="0D241436" w:rsidR="00166F4D" w:rsidRPr="006A1DB6" w:rsidRDefault="00075D6C" w:rsidP="000F44F8">
            <w:pPr>
              <w:pStyle w:val="Heading2"/>
            </w:pPr>
            <w:r w:rsidRPr="006A1DB6">
              <w:t>085-675-7345</w:t>
            </w:r>
          </w:p>
          <w:p w14:paraId="00B81CAD" w14:textId="42C0475D" w:rsidR="00166F4D" w:rsidRPr="006A1DB6" w:rsidRDefault="00075D6C" w:rsidP="000F44F8">
            <w:pPr>
              <w:pStyle w:val="Heading2"/>
            </w:pPr>
            <w:r w:rsidRPr="006A1DB6">
              <w:t>contact@jaruwat.dev</w:t>
            </w:r>
          </w:p>
          <w:p w14:paraId="30AA30B3" w14:textId="77777777" w:rsidR="00166F4D" w:rsidRDefault="00075D6C" w:rsidP="000F44F8">
            <w:pPr>
              <w:pStyle w:val="Heading2"/>
            </w:pPr>
            <w:r w:rsidRPr="006A1DB6">
              <w:t>https://jaruwat.dev</w:t>
            </w:r>
          </w:p>
          <w:p w14:paraId="3230C5E1" w14:textId="28B6CCAF" w:rsidR="003A58D2" w:rsidRPr="003A58D2" w:rsidRDefault="008F506F" w:rsidP="003A58D2">
            <w:r>
              <w:t>github.com/l3lackMegas</w:t>
            </w:r>
          </w:p>
        </w:tc>
        <w:tc>
          <w:tcPr>
            <w:tcW w:w="976" w:type="dxa"/>
          </w:tcPr>
          <w:p w14:paraId="142428F3" w14:textId="77777777" w:rsidR="00166F4D" w:rsidRPr="006A1DB6" w:rsidRDefault="00166F4D" w:rsidP="000F44F8"/>
        </w:tc>
        <w:tc>
          <w:tcPr>
            <w:tcW w:w="6210" w:type="dxa"/>
            <w:gridSpan w:val="5"/>
          </w:tcPr>
          <w:p w14:paraId="34AE54B7" w14:textId="2D938F74" w:rsidR="00075D6C" w:rsidRDefault="00C12FE9" w:rsidP="00B456DD">
            <w:r w:rsidRPr="00C12FE9">
              <w:t>I have 3 years of working experience as a Software Developer</w:t>
            </w:r>
            <w:r>
              <w:t>.</w:t>
            </w:r>
            <w:r w:rsidR="00B456DD">
              <w:t xml:space="preserve"> However, I have been learning and gaining experience in software development for many years prior to this.</w:t>
            </w:r>
            <w:r w:rsidR="00B456DD">
              <w:t xml:space="preserve"> </w:t>
            </w:r>
            <w:r w:rsidR="00B456DD">
              <w:t>I have consistently studied, understood, and developed personal projects throughout my journey. This has provided me with a strong understanding of technology trends over the past 10 years, enabling me to effectively apply my experience in my work.</w:t>
            </w:r>
          </w:p>
          <w:p w14:paraId="4A43B9F2" w14:textId="2F8E4BF6" w:rsidR="00B456DD" w:rsidRPr="006A1DB6" w:rsidRDefault="00B456DD" w:rsidP="00B456DD"/>
        </w:tc>
        <w:tc>
          <w:tcPr>
            <w:tcW w:w="90" w:type="dxa"/>
          </w:tcPr>
          <w:p w14:paraId="23415BEF" w14:textId="77777777" w:rsidR="00166F4D" w:rsidRPr="006A1DB6" w:rsidRDefault="00166F4D" w:rsidP="000F44F8"/>
        </w:tc>
      </w:tr>
      <w:tr w:rsidR="006A1DB6" w:rsidRPr="006A1DB6" w14:paraId="2CBEBA4A" w14:textId="77777777" w:rsidTr="00354228">
        <w:trPr>
          <w:trHeight w:val="423"/>
        </w:trPr>
        <w:tc>
          <w:tcPr>
            <w:tcW w:w="540" w:type="dxa"/>
          </w:tcPr>
          <w:p w14:paraId="05E63F15" w14:textId="77777777" w:rsidR="00024D85" w:rsidRPr="006A1DB6" w:rsidRDefault="00024D85" w:rsidP="00024D85"/>
        </w:tc>
        <w:tc>
          <w:tcPr>
            <w:tcW w:w="1170" w:type="dxa"/>
          </w:tcPr>
          <w:p w14:paraId="6D0ECD43" w14:textId="5387B1C1" w:rsidR="00024D85" w:rsidRPr="006A1DB6" w:rsidRDefault="00000000" w:rsidP="00024D85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072317644"/>
                <w:placeholder>
                  <w:docPart w:val="3C63EBFFF47A4A9084590CC163DBD64F"/>
                </w:placeholder>
                <w:temporary/>
                <w:showingPlcHdr/>
                <w15:appearance w15:val="hidden"/>
              </w:sdtPr>
              <w:sdtContent>
                <w:r w:rsidR="00024D85" w:rsidRPr="006A1DB6">
                  <w:rPr>
                    <w:color w:val="000000" w:themeColor="text1"/>
                  </w:rPr>
                  <w:t>EDUCATION</w:t>
                </w:r>
              </w:sdtContent>
            </w:sdt>
          </w:p>
        </w:tc>
        <w:tc>
          <w:tcPr>
            <w:tcW w:w="1724" w:type="dxa"/>
          </w:tcPr>
          <w:p w14:paraId="6BE56BDD" w14:textId="77777777" w:rsidR="00024D85" w:rsidRPr="006A1DB6" w:rsidRDefault="00024D85" w:rsidP="00024D8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976" w:type="dxa"/>
          </w:tcPr>
          <w:p w14:paraId="5B67E61C" w14:textId="77777777" w:rsidR="00024D85" w:rsidRPr="006A1DB6" w:rsidRDefault="00024D85" w:rsidP="00024D85"/>
        </w:tc>
        <w:tc>
          <w:tcPr>
            <w:tcW w:w="1350" w:type="dxa"/>
            <w:gridSpan w:val="2"/>
          </w:tcPr>
          <w:p w14:paraId="3BF39E82" w14:textId="77777777" w:rsidR="00024D85" w:rsidRPr="006A1DB6" w:rsidRDefault="00000000" w:rsidP="00024D85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88525358"/>
                <w:placeholder>
                  <w:docPart w:val="5125C4371E964D91AC9C6B2ABCB7390C"/>
                </w:placeholder>
                <w:temporary/>
                <w:showingPlcHdr/>
                <w15:appearance w15:val="hidden"/>
              </w:sdtPr>
              <w:sdtContent>
                <w:r w:rsidR="00024D85" w:rsidRPr="006A1DB6">
                  <w:rPr>
                    <w:color w:val="000000" w:themeColor="text1"/>
                  </w:rPr>
                  <w:t>EXPERIENCE</w:t>
                </w:r>
              </w:sdtContent>
            </w:sdt>
            <w:r w:rsidR="00024D85" w:rsidRPr="006A1DB6">
              <w:rPr>
                <w:color w:val="000000" w:themeColor="text1"/>
              </w:rPr>
              <w:t xml:space="preserve"> </w:t>
            </w:r>
          </w:p>
        </w:tc>
        <w:tc>
          <w:tcPr>
            <w:tcW w:w="1575" w:type="dxa"/>
            <w:gridSpan w:val="2"/>
          </w:tcPr>
          <w:p w14:paraId="0C14AF01" w14:textId="77777777" w:rsidR="00024D85" w:rsidRPr="006A1DB6" w:rsidRDefault="00024D85" w:rsidP="00024D8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3285" w:type="dxa"/>
          </w:tcPr>
          <w:p w14:paraId="108A81AC" w14:textId="77777777" w:rsidR="00024D85" w:rsidRPr="006A1DB6" w:rsidRDefault="00024D85" w:rsidP="00024D85"/>
        </w:tc>
        <w:tc>
          <w:tcPr>
            <w:tcW w:w="90" w:type="dxa"/>
          </w:tcPr>
          <w:p w14:paraId="2C9D61D4" w14:textId="77777777" w:rsidR="00024D85" w:rsidRPr="006A1DB6" w:rsidRDefault="00024D85" w:rsidP="00024D85"/>
        </w:tc>
      </w:tr>
      <w:tr w:rsidR="006A1DB6" w:rsidRPr="006A1DB6" w14:paraId="5B09AF83" w14:textId="77777777" w:rsidTr="007E7E59">
        <w:trPr>
          <w:trHeight w:val="2556"/>
        </w:trPr>
        <w:tc>
          <w:tcPr>
            <w:tcW w:w="540" w:type="dxa"/>
          </w:tcPr>
          <w:p w14:paraId="2BFD6C2C" w14:textId="77777777" w:rsidR="00024D85" w:rsidRPr="006A1DB6" w:rsidRDefault="00024D85" w:rsidP="00024D85"/>
        </w:tc>
        <w:tc>
          <w:tcPr>
            <w:tcW w:w="2894" w:type="dxa"/>
            <w:gridSpan w:val="2"/>
          </w:tcPr>
          <w:p w14:paraId="4EE19065" w14:textId="77777777" w:rsidR="00024D85" w:rsidRPr="006A1DB6" w:rsidRDefault="00024D85" w:rsidP="00024D85">
            <w:pPr>
              <w:pStyle w:val="Heading2"/>
            </w:pPr>
            <w:r w:rsidRPr="006A1DB6">
              <w:t>Bangkok University</w:t>
            </w:r>
          </w:p>
          <w:p w14:paraId="3E6D63D5" w14:textId="77777777" w:rsidR="00024D85" w:rsidRPr="006A1DB6" w:rsidRDefault="00024D85" w:rsidP="00024D85">
            <w:pPr>
              <w:pStyle w:val="Heading3"/>
            </w:pPr>
            <w:r w:rsidRPr="006A1DB6">
              <w:t>2019 - 2023</w:t>
            </w:r>
          </w:p>
          <w:p w14:paraId="059BC6DD" w14:textId="77777777" w:rsidR="00024D85" w:rsidRPr="006A1DB6" w:rsidRDefault="00024D85" w:rsidP="00024D85">
            <w:r w:rsidRPr="006A1DB6">
              <w:t>School of Information Technology and Innovation Computer Science</w:t>
            </w:r>
          </w:p>
          <w:p w14:paraId="5E5BC722" w14:textId="77777777" w:rsidR="002842E1" w:rsidRDefault="002842E1" w:rsidP="00024D85"/>
          <w:p w14:paraId="69921F0D" w14:textId="77777777" w:rsidR="00813C31" w:rsidRDefault="00813C31" w:rsidP="00813C31">
            <w:pPr>
              <w:rPr>
                <w:b/>
                <w:bCs/>
              </w:rPr>
            </w:pPr>
          </w:p>
          <w:p w14:paraId="330034D4" w14:textId="77777777" w:rsidR="00DD23B0" w:rsidRDefault="00DD23B0" w:rsidP="00813C31">
            <w:pPr>
              <w:rPr>
                <w:b/>
                <w:bCs/>
              </w:rPr>
            </w:pPr>
          </w:p>
          <w:p w14:paraId="0A89D4E8" w14:textId="77777777" w:rsidR="00813C31" w:rsidRDefault="00813C31" w:rsidP="00813C31">
            <w:pPr>
              <w:rPr>
                <w:b/>
                <w:bCs/>
              </w:rPr>
            </w:pPr>
          </w:p>
          <w:p w14:paraId="62C98FA9" w14:textId="71C276E2" w:rsidR="00813C31" w:rsidRDefault="00813C31" w:rsidP="00024D85">
            <w:pPr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  <w:p w14:paraId="58A13EF7" w14:textId="77777777" w:rsidR="00813C31" w:rsidRPr="00813C31" w:rsidRDefault="00813C31" w:rsidP="00024D85">
            <w:pPr>
              <w:rPr>
                <w:b/>
                <w:bCs/>
              </w:rPr>
            </w:pPr>
          </w:p>
          <w:p w14:paraId="04FD611F" w14:textId="6B4EABE0" w:rsidR="00813C31" w:rsidRDefault="00813C31" w:rsidP="00024D85">
            <w:r>
              <w:t>Thai (Native)</w:t>
            </w:r>
          </w:p>
          <w:p w14:paraId="453E354A" w14:textId="5375A71A" w:rsidR="00813C31" w:rsidRDefault="00813C31" w:rsidP="00024D85">
            <w:r>
              <w:t>English (</w:t>
            </w:r>
            <w:r w:rsidRPr="00813C31">
              <w:t>CEFR </w:t>
            </w:r>
            <w:r>
              <w:t>B2)</w:t>
            </w:r>
          </w:p>
          <w:p w14:paraId="58985F2D" w14:textId="77777777" w:rsidR="00813C31" w:rsidRDefault="00813C31" w:rsidP="00024D85"/>
          <w:p w14:paraId="186F3135" w14:textId="77777777" w:rsidR="00813C31" w:rsidRDefault="00813C31" w:rsidP="00024D85"/>
          <w:p w14:paraId="577804BC" w14:textId="77777777" w:rsidR="00DD23B0" w:rsidRDefault="00DD23B0" w:rsidP="00024D85"/>
          <w:p w14:paraId="10822DD3" w14:textId="3A3E5987" w:rsidR="00DD23B0" w:rsidRPr="006A1DB6" w:rsidRDefault="00DD23B0" w:rsidP="00024D85"/>
        </w:tc>
        <w:tc>
          <w:tcPr>
            <w:tcW w:w="976" w:type="dxa"/>
          </w:tcPr>
          <w:p w14:paraId="6D24ABBA" w14:textId="77777777" w:rsidR="00024D85" w:rsidRPr="006A1DB6" w:rsidRDefault="00024D85" w:rsidP="00024D85"/>
        </w:tc>
        <w:tc>
          <w:tcPr>
            <w:tcW w:w="6210" w:type="dxa"/>
            <w:gridSpan w:val="5"/>
            <w:vMerge w:val="restart"/>
          </w:tcPr>
          <w:p w14:paraId="5EC8960F" w14:textId="0C53A90F" w:rsidR="00024D85" w:rsidRDefault="00390D7A" w:rsidP="00DD23B0">
            <w:pPr>
              <w:pStyle w:val="Heading3"/>
              <w:jc w:val="both"/>
            </w:pPr>
            <w:r w:rsidRPr="00DD23B0">
              <w:t xml:space="preserve">Orisma </w:t>
            </w:r>
            <w:r w:rsidRPr="00DD23B0">
              <w:t>Technology</w:t>
            </w:r>
            <w:r w:rsidR="00DD23B0">
              <w:rPr>
                <w:b w:val="0"/>
                <w:bCs/>
              </w:rPr>
              <w:t xml:space="preserve">                                                     </w:t>
            </w:r>
            <w:r w:rsidR="00DD23B0" w:rsidRPr="006A1DB6">
              <w:t xml:space="preserve">2022 </w:t>
            </w:r>
            <w:r w:rsidR="00DD23B0">
              <w:t>–</w:t>
            </w:r>
            <w:r w:rsidR="00DD23B0" w:rsidRPr="006A1DB6">
              <w:t xml:space="preserve"> Present</w:t>
            </w:r>
          </w:p>
          <w:p w14:paraId="50319C9C" w14:textId="1DE99BE1" w:rsidR="00024D85" w:rsidRPr="006A1DB6" w:rsidRDefault="00024D85" w:rsidP="00024D85">
            <w:r w:rsidRPr="006A1DB6">
              <w:t>Develop products for company and their customers.</w:t>
            </w:r>
          </w:p>
          <w:p w14:paraId="694516BD" w14:textId="1F4B97E0" w:rsidR="00024D85" w:rsidRPr="006A1DB6" w:rsidRDefault="00024D85" w:rsidP="00024D85">
            <w:pPr>
              <w:pStyle w:val="ListParagraph"/>
              <w:numPr>
                <w:ilvl w:val="0"/>
                <w:numId w:val="6"/>
              </w:numPr>
              <w:ind w:left="360" w:hanging="348"/>
            </w:pPr>
            <w:r w:rsidRPr="006A1DB6">
              <w:t>Designing project structures and developing core system.</w:t>
            </w:r>
          </w:p>
          <w:p w14:paraId="2D9F828C" w14:textId="4ECDC3BA" w:rsidR="00024D85" w:rsidRPr="006A1DB6" w:rsidRDefault="00024D85" w:rsidP="00024D85">
            <w:pPr>
              <w:pStyle w:val="ListParagraph"/>
              <w:numPr>
                <w:ilvl w:val="0"/>
                <w:numId w:val="6"/>
              </w:numPr>
              <w:ind w:left="360"/>
            </w:pPr>
            <w:r w:rsidRPr="006A1DB6">
              <w:t>Using Flutter, React Native, and Vue Native to develop mobile application.</w:t>
            </w:r>
          </w:p>
          <w:p w14:paraId="7BE67106" w14:textId="0F10A444" w:rsidR="00024D85" w:rsidRDefault="00024D85" w:rsidP="00024D85">
            <w:pPr>
              <w:pStyle w:val="ListParagraph"/>
              <w:numPr>
                <w:ilvl w:val="0"/>
                <w:numId w:val="6"/>
              </w:numPr>
              <w:ind w:left="360"/>
            </w:pPr>
            <w:r w:rsidRPr="006A1DB6">
              <w:t>Maintained legacy codebases to ensure continued usability and support future development.</w:t>
            </w:r>
          </w:p>
          <w:p w14:paraId="2E94C111" w14:textId="77777777" w:rsidR="00F35C14" w:rsidRPr="006A1DB6" w:rsidRDefault="00F35C14" w:rsidP="0091069D"/>
          <w:p w14:paraId="2B680B6A" w14:textId="16E964FB" w:rsidR="00390D7A" w:rsidRDefault="00390D7A" w:rsidP="00390D7A">
            <w:pPr>
              <w:pStyle w:val="Heading3"/>
            </w:pPr>
            <w:r w:rsidRPr="00DD23B0">
              <w:t>FPSMember Website</w:t>
            </w:r>
            <w:r w:rsidR="00DD23B0">
              <w:rPr>
                <w:b w:val="0"/>
                <w:bCs/>
              </w:rPr>
              <w:t xml:space="preserve">                                   </w:t>
            </w:r>
            <w:r w:rsidR="00DD23B0" w:rsidRPr="006A1DB6">
              <w:t>202</w:t>
            </w:r>
            <w:r w:rsidR="00DD23B0">
              <w:t>0</w:t>
            </w:r>
            <w:r w:rsidR="00DD23B0" w:rsidRPr="006A1DB6">
              <w:t xml:space="preserve"> </w:t>
            </w:r>
            <w:r w:rsidR="00DD23B0">
              <w:t>–</w:t>
            </w:r>
            <w:r w:rsidR="00DD23B0" w:rsidRPr="006A1DB6">
              <w:t xml:space="preserve"> </w:t>
            </w:r>
            <w:r w:rsidR="00DD23B0">
              <w:t>2022 (Freelance)</w:t>
            </w:r>
          </w:p>
          <w:p w14:paraId="36D98EDF" w14:textId="78496C9A" w:rsidR="00390D7A" w:rsidRDefault="00390D7A" w:rsidP="00F35C14">
            <w:r w:rsidRPr="00390D7A">
              <w:t>This project was commissioned by FPSThailand to allow their Twitch members to participate in random prize giveaways from their favorite streamers.</w:t>
            </w:r>
          </w:p>
          <w:p w14:paraId="40B690B0" w14:textId="346F1F7C" w:rsidR="00390D7A" w:rsidRDefault="00813C31" w:rsidP="00390D7A">
            <w:pPr>
              <w:pStyle w:val="ListParagraph"/>
              <w:numPr>
                <w:ilvl w:val="0"/>
                <w:numId w:val="6"/>
              </w:numPr>
              <w:ind w:left="360" w:hanging="348"/>
            </w:pPr>
            <w:r w:rsidRPr="00813C31">
              <w:t>I was involved in the design and development of the frontend and the prize giveaway algorithm.</w:t>
            </w:r>
          </w:p>
          <w:p w14:paraId="46B7E9A2" w14:textId="32284827" w:rsidR="00F35C14" w:rsidRDefault="00782C25" w:rsidP="00390D7A">
            <w:pPr>
              <w:pStyle w:val="ListParagraph"/>
              <w:numPr>
                <w:ilvl w:val="0"/>
                <w:numId w:val="6"/>
              </w:numPr>
              <w:ind w:left="360" w:hanging="348"/>
            </w:pPr>
            <w:r>
              <w:t>Written with</w:t>
            </w:r>
            <w:r w:rsidR="00F35C14">
              <w:t xml:space="preserve"> </w:t>
            </w:r>
            <w:r>
              <w:t xml:space="preserve">basic </w:t>
            </w:r>
            <w:r w:rsidR="00F35C14">
              <w:t xml:space="preserve">HTML, CSS and JS </w:t>
            </w:r>
            <w:r>
              <w:t xml:space="preserve">(with </w:t>
            </w:r>
            <w:r w:rsidR="00F35C14">
              <w:t>jQuery</w:t>
            </w:r>
            <w:r>
              <w:t>)</w:t>
            </w:r>
          </w:p>
          <w:p w14:paraId="69A30357" w14:textId="5F8DD444" w:rsidR="0091069D" w:rsidRPr="00390D7A" w:rsidRDefault="0091069D" w:rsidP="00390D7A">
            <w:pPr>
              <w:pStyle w:val="ListParagraph"/>
              <w:numPr>
                <w:ilvl w:val="0"/>
                <w:numId w:val="6"/>
              </w:numPr>
              <w:ind w:left="360" w:hanging="348"/>
            </w:pPr>
            <w:r w:rsidRPr="0091069D">
              <w:t>Maintenance while providing service and develop features according to each phase in the time frame.</w:t>
            </w:r>
          </w:p>
          <w:p w14:paraId="02B28ED6" w14:textId="77777777" w:rsidR="0091069D" w:rsidRPr="006A1DB6" w:rsidRDefault="0091069D" w:rsidP="00024D85"/>
          <w:p w14:paraId="2EE65EA5" w14:textId="33B474BD" w:rsidR="00024D85" w:rsidRPr="006A1DB6" w:rsidRDefault="00F354DC" w:rsidP="00024D85">
            <w:pPr>
              <w:rPr>
                <w:b/>
                <w:bCs/>
              </w:rPr>
            </w:pPr>
            <w:r w:rsidRPr="006A1DB6">
              <w:rPr>
                <w:b/>
                <w:bCs/>
              </w:rPr>
              <w:t>SKILL</w:t>
            </w:r>
          </w:p>
          <w:p w14:paraId="7368F63F" w14:textId="77777777" w:rsidR="00F354DC" w:rsidRPr="006A1DB6" w:rsidRDefault="00F354DC" w:rsidP="00024D85">
            <w:pPr>
              <w:rPr>
                <w:b/>
                <w:bCs/>
              </w:rPr>
            </w:pPr>
          </w:p>
          <w:p w14:paraId="6C3B14B8" w14:textId="2E3E4B57" w:rsidR="00F354DC" w:rsidRPr="006A1DB6" w:rsidRDefault="00813C31" w:rsidP="00024D85">
            <w:r>
              <w:rPr>
                <w:b/>
                <w:bCs/>
              </w:rPr>
              <w:t xml:space="preserve">Programing </w:t>
            </w:r>
            <w:r w:rsidR="00F354DC" w:rsidRPr="006A1DB6">
              <w:rPr>
                <w:b/>
                <w:bCs/>
              </w:rPr>
              <w:t xml:space="preserve">Language: </w:t>
            </w:r>
            <w:r w:rsidR="00523E0A" w:rsidRPr="006A1DB6">
              <w:t>TS</w:t>
            </w:r>
            <w:r w:rsidR="00F354DC" w:rsidRPr="006A1DB6">
              <w:t xml:space="preserve">, </w:t>
            </w:r>
            <w:r w:rsidR="00523E0A" w:rsidRPr="006A1DB6">
              <w:t>JS</w:t>
            </w:r>
            <w:r w:rsidR="00F354DC" w:rsidRPr="006A1DB6">
              <w:t xml:space="preserve">, </w:t>
            </w:r>
            <w:r w:rsidR="00507456" w:rsidRPr="006A1DB6">
              <w:t>Dart</w:t>
            </w:r>
            <w:r w:rsidR="00507456">
              <w:t>,</w:t>
            </w:r>
            <w:r w:rsidR="00507456" w:rsidRPr="006A1DB6">
              <w:t xml:space="preserve"> </w:t>
            </w:r>
            <w:r w:rsidR="00F354DC" w:rsidRPr="006A1DB6">
              <w:t xml:space="preserve">C#, </w:t>
            </w:r>
            <w:r w:rsidR="00D10937" w:rsidRPr="006A1DB6">
              <w:t xml:space="preserve">Python, </w:t>
            </w:r>
            <w:r w:rsidR="00F354DC" w:rsidRPr="006A1DB6">
              <w:t>PHP, Lua, SQL</w:t>
            </w:r>
            <w:r w:rsidR="004A5C81" w:rsidRPr="006A1DB6">
              <w:t xml:space="preserve">, </w:t>
            </w:r>
            <w:r w:rsidR="00507456">
              <w:t>Golang</w:t>
            </w:r>
            <w:r w:rsidR="00D10937">
              <w:t xml:space="preserve">, </w:t>
            </w:r>
          </w:p>
          <w:p w14:paraId="3F9C5476" w14:textId="0A15F8F4" w:rsidR="005E2BEE" w:rsidRPr="006A1DB6" w:rsidRDefault="005E2BEE" w:rsidP="00813C31">
            <w:pPr>
              <w:ind w:left="708" w:hanging="708"/>
            </w:pPr>
            <w:r w:rsidRPr="006A1DB6">
              <w:rPr>
                <w:b/>
                <w:bCs/>
              </w:rPr>
              <w:t xml:space="preserve">Framework: </w:t>
            </w:r>
            <w:r w:rsidR="002C5B8D" w:rsidRPr="006A1DB6">
              <w:t xml:space="preserve">Flutter, </w:t>
            </w:r>
            <w:r w:rsidR="0093784A" w:rsidRPr="006A1DB6">
              <w:t xml:space="preserve">React Native, </w:t>
            </w:r>
            <w:r w:rsidR="004F0146">
              <w:t xml:space="preserve">ElysiaJS, </w:t>
            </w:r>
            <w:r w:rsidRPr="006A1DB6">
              <w:t>Next.js</w:t>
            </w:r>
            <w:r w:rsidR="00D6356C" w:rsidRPr="006A1DB6">
              <w:t xml:space="preserve">, </w:t>
            </w:r>
            <w:r w:rsidR="00977316" w:rsidRPr="006A1DB6">
              <w:t>Electron</w:t>
            </w:r>
          </w:p>
          <w:p w14:paraId="4C2EF4E3" w14:textId="5AD26413" w:rsidR="001D5C96" w:rsidRPr="006A1DB6" w:rsidRDefault="001D5C96" w:rsidP="001D5C96">
            <w:r w:rsidRPr="006A1DB6">
              <w:rPr>
                <w:b/>
                <w:bCs/>
              </w:rPr>
              <w:t>Librar</w:t>
            </w:r>
            <w:r w:rsidR="00AB4EA1" w:rsidRPr="006A1DB6">
              <w:rPr>
                <w:b/>
                <w:bCs/>
              </w:rPr>
              <w:t>ies</w:t>
            </w:r>
            <w:r w:rsidRPr="006A1DB6">
              <w:rPr>
                <w:b/>
                <w:bCs/>
              </w:rPr>
              <w:t xml:space="preserve">: </w:t>
            </w:r>
            <w:r w:rsidR="00E14653" w:rsidRPr="006A1DB6">
              <w:t>React.js</w:t>
            </w:r>
            <w:r w:rsidR="005E2BEE" w:rsidRPr="006A1DB6">
              <w:t xml:space="preserve">, </w:t>
            </w:r>
            <w:r w:rsidR="00E955C2" w:rsidRPr="006A1DB6">
              <w:t xml:space="preserve">Drift, </w:t>
            </w:r>
            <w:r w:rsidR="008C3239" w:rsidRPr="006A1DB6">
              <w:t>Framer Motion</w:t>
            </w:r>
          </w:p>
          <w:p w14:paraId="6DA70B9C" w14:textId="46CD0C5A" w:rsidR="001A1F73" w:rsidRPr="006A1DB6" w:rsidRDefault="001A1F73" w:rsidP="001A1F73">
            <w:r w:rsidRPr="006A1DB6">
              <w:rPr>
                <w:b/>
                <w:bCs/>
              </w:rPr>
              <w:t xml:space="preserve">Other: </w:t>
            </w:r>
            <w:r w:rsidR="00CB47B5">
              <w:t>Drizzle ORM, G</w:t>
            </w:r>
            <w:r w:rsidR="007715C4" w:rsidRPr="006A1DB6">
              <w:t xml:space="preserve">it, </w:t>
            </w:r>
            <w:r w:rsidRPr="006A1DB6">
              <w:t>Docker</w:t>
            </w:r>
            <w:r w:rsidR="005C6676" w:rsidRPr="006A1DB6">
              <w:t xml:space="preserve">, </w:t>
            </w:r>
            <w:r w:rsidR="00482A86" w:rsidRPr="006A1DB6">
              <w:t>M</w:t>
            </w:r>
            <w:r w:rsidR="00463255" w:rsidRPr="006A1DB6">
              <w:t>ongo</w:t>
            </w:r>
            <w:r w:rsidR="00482A86" w:rsidRPr="006A1DB6">
              <w:t>DB</w:t>
            </w:r>
            <w:r w:rsidR="00F22B51" w:rsidRPr="006A1DB6">
              <w:t>, SCSS, LESS</w:t>
            </w:r>
          </w:p>
          <w:p w14:paraId="102B7152" w14:textId="77777777" w:rsidR="001A1F73" w:rsidRPr="006A1DB6" w:rsidRDefault="001A1F73" w:rsidP="001D5C96"/>
          <w:p w14:paraId="653C0F97" w14:textId="77777777" w:rsidR="001D5C96" w:rsidRPr="006A1DB6" w:rsidRDefault="001D5C96" w:rsidP="00024D85"/>
          <w:p w14:paraId="0C0A6205" w14:textId="4F2F8464" w:rsidR="00024D85" w:rsidRPr="006A1DB6" w:rsidRDefault="00024D85" w:rsidP="00024D85">
            <w:pPr>
              <w:pStyle w:val="Heading3"/>
            </w:pPr>
          </w:p>
          <w:p w14:paraId="055F15B0" w14:textId="007146FA" w:rsidR="00024D85" w:rsidRPr="006A1DB6" w:rsidRDefault="00024D85" w:rsidP="00024D85"/>
        </w:tc>
        <w:tc>
          <w:tcPr>
            <w:tcW w:w="90" w:type="dxa"/>
          </w:tcPr>
          <w:p w14:paraId="2BCFB96F" w14:textId="77777777" w:rsidR="00024D85" w:rsidRPr="006A1DB6" w:rsidRDefault="00024D85" w:rsidP="00024D85"/>
        </w:tc>
      </w:tr>
      <w:tr w:rsidR="006A1DB6" w:rsidRPr="006A1DB6" w14:paraId="31AD2FB1" w14:textId="77777777" w:rsidTr="00354228">
        <w:trPr>
          <w:trHeight w:val="423"/>
        </w:trPr>
        <w:tc>
          <w:tcPr>
            <w:tcW w:w="540" w:type="dxa"/>
          </w:tcPr>
          <w:p w14:paraId="1D9F2CC7" w14:textId="77777777" w:rsidR="00024D85" w:rsidRPr="006A1DB6" w:rsidRDefault="00024D85" w:rsidP="00024D85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14:paraId="14DFA0C6" w14:textId="77777777" w:rsidR="00F0684A" w:rsidRPr="006A1DB6" w:rsidRDefault="00F0684A" w:rsidP="00F0684A">
            <w:pPr>
              <w:rPr>
                <w:b/>
                <w:bCs/>
              </w:rPr>
            </w:pPr>
            <w:r w:rsidRPr="006A1DB6">
              <w:rPr>
                <w:b/>
                <w:bCs/>
              </w:rPr>
              <w:t>Portfolio</w:t>
            </w:r>
          </w:p>
          <w:p w14:paraId="7E858F41" w14:textId="45C97416" w:rsidR="00024D85" w:rsidRPr="006A1DB6" w:rsidRDefault="00024D85" w:rsidP="00FB3C6A">
            <w:pPr>
              <w:pStyle w:val="Heading1"/>
              <w:jc w:val="both"/>
              <w:rPr>
                <w:color w:val="000000" w:themeColor="text1"/>
              </w:rPr>
            </w:pPr>
          </w:p>
        </w:tc>
        <w:tc>
          <w:tcPr>
            <w:tcW w:w="1724" w:type="dxa"/>
          </w:tcPr>
          <w:p w14:paraId="7E9E6289" w14:textId="77777777" w:rsidR="00F0684A" w:rsidRPr="006A1DB6" w:rsidRDefault="00F0684A" w:rsidP="00F0684A">
            <w:pPr>
              <w:rPr>
                <w:b/>
                <w:bCs/>
              </w:rPr>
            </w:pPr>
          </w:p>
          <w:p w14:paraId="64D59CF5" w14:textId="6500DD46" w:rsidR="00024D85" w:rsidRPr="006A1DB6" w:rsidRDefault="00024D85" w:rsidP="00024D8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976" w:type="dxa"/>
          </w:tcPr>
          <w:p w14:paraId="71F35604" w14:textId="77777777" w:rsidR="00024D85" w:rsidRPr="006A1DB6" w:rsidRDefault="00024D85" w:rsidP="00024D85"/>
        </w:tc>
        <w:tc>
          <w:tcPr>
            <w:tcW w:w="6210" w:type="dxa"/>
            <w:gridSpan w:val="5"/>
            <w:vMerge/>
          </w:tcPr>
          <w:p w14:paraId="1F37D0B0" w14:textId="77777777" w:rsidR="00024D85" w:rsidRPr="006A1DB6" w:rsidRDefault="00024D85" w:rsidP="00024D85"/>
        </w:tc>
        <w:tc>
          <w:tcPr>
            <w:tcW w:w="90" w:type="dxa"/>
          </w:tcPr>
          <w:p w14:paraId="3B4DC5E2" w14:textId="77777777" w:rsidR="00024D85" w:rsidRPr="006A1DB6" w:rsidRDefault="00024D85" w:rsidP="00024D85"/>
        </w:tc>
      </w:tr>
      <w:tr w:rsidR="006A1DB6" w:rsidRPr="006A1DB6" w14:paraId="4F3EDD21" w14:textId="77777777" w:rsidTr="00354228">
        <w:trPr>
          <w:trHeight w:val="423"/>
        </w:trPr>
        <w:tc>
          <w:tcPr>
            <w:tcW w:w="540" w:type="dxa"/>
          </w:tcPr>
          <w:p w14:paraId="5C0B62CE" w14:textId="77777777" w:rsidR="00024D85" w:rsidRPr="006A1DB6" w:rsidRDefault="00024D85" w:rsidP="00024D85"/>
        </w:tc>
        <w:tc>
          <w:tcPr>
            <w:tcW w:w="2894" w:type="dxa"/>
            <w:gridSpan w:val="2"/>
          </w:tcPr>
          <w:p w14:paraId="1ECCDE24" w14:textId="429F80C7" w:rsidR="00024D85" w:rsidRPr="006A1DB6" w:rsidRDefault="0031121F" w:rsidP="00024D85">
            <w:r w:rsidRPr="006A1DB6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F27ABB7" wp14:editId="39E02C2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250913</wp:posOffset>
                  </wp:positionV>
                  <wp:extent cx="1076325" cy="1076325"/>
                  <wp:effectExtent l="0" t="0" r="9525" b="9525"/>
                  <wp:wrapNone/>
                  <wp:docPr id="870554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55444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0684A" w:rsidRPr="006A1DB6">
              <w:t>jaruwat.dev/portfolio</w:t>
            </w:r>
          </w:p>
        </w:tc>
        <w:tc>
          <w:tcPr>
            <w:tcW w:w="976" w:type="dxa"/>
          </w:tcPr>
          <w:p w14:paraId="3472CD9E" w14:textId="77777777" w:rsidR="00024D85" w:rsidRPr="006A1DB6" w:rsidRDefault="00024D85" w:rsidP="00024D85"/>
        </w:tc>
        <w:tc>
          <w:tcPr>
            <w:tcW w:w="6210" w:type="dxa"/>
            <w:gridSpan w:val="5"/>
            <w:vMerge/>
          </w:tcPr>
          <w:p w14:paraId="3346E544" w14:textId="77777777" w:rsidR="00024D85" w:rsidRPr="006A1DB6" w:rsidRDefault="00024D85" w:rsidP="00024D85"/>
        </w:tc>
        <w:tc>
          <w:tcPr>
            <w:tcW w:w="90" w:type="dxa"/>
          </w:tcPr>
          <w:p w14:paraId="41D62464" w14:textId="77777777" w:rsidR="00024D85" w:rsidRPr="006A1DB6" w:rsidRDefault="00024D85" w:rsidP="00024D85"/>
        </w:tc>
      </w:tr>
    </w:tbl>
    <w:p w14:paraId="39B61BCC" w14:textId="77777777" w:rsidR="00E41AB4" w:rsidRPr="006A1DB6" w:rsidRDefault="00E41AB4" w:rsidP="00D10937"/>
    <w:sectPr w:rsidR="00E41AB4" w:rsidRPr="006A1DB6" w:rsidSect="009C1A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68D00" w14:textId="77777777" w:rsidR="00F16D90" w:rsidRDefault="00F16D90" w:rsidP="00BA3E51">
      <w:r>
        <w:separator/>
      </w:r>
    </w:p>
  </w:endnote>
  <w:endnote w:type="continuationSeparator" w:id="0">
    <w:p w14:paraId="7F4BD417" w14:textId="77777777" w:rsidR="00F16D90" w:rsidRDefault="00F16D90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212E8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A87E5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BC1BE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15C8A" w14:textId="77777777" w:rsidR="00F16D90" w:rsidRDefault="00F16D90" w:rsidP="00BA3E51">
      <w:r>
        <w:separator/>
      </w:r>
    </w:p>
  </w:footnote>
  <w:footnote w:type="continuationSeparator" w:id="0">
    <w:p w14:paraId="2399207C" w14:textId="77777777" w:rsidR="00F16D90" w:rsidRDefault="00F16D90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21971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E6170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E14AA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7643A"/>
    <w:multiLevelType w:val="hybridMultilevel"/>
    <w:tmpl w:val="83BA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3"/>
  </w:num>
  <w:num w:numId="2" w16cid:durableId="1347056077">
    <w:abstractNumId w:val="2"/>
  </w:num>
  <w:num w:numId="3" w16cid:durableId="1427580610">
    <w:abstractNumId w:val="4"/>
  </w:num>
  <w:num w:numId="4" w16cid:durableId="1627155122">
    <w:abstractNumId w:val="1"/>
  </w:num>
  <w:num w:numId="5" w16cid:durableId="1119883638">
    <w:abstractNumId w:val="5"/>
  </w:num>
  <w:num w:numId="6" w16cid:durableId="145328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6C"/>
    <w:rsid w:val="00021DEC"/>
    <w:rsid w:val="00024D85"/>
    <w:rsid w:val="000322D6"/>
    <w:rsid w:val="0003458D"/>
    <w:rsid w:val="00041F8A"/>
    <w:rsid w:val="00045F2E"/>
    <w:rsid w:val="00055BBC"/>
    <w:rsid w:val="00072B26"/>
    <w:rsid w:val="00073BF3"/>
    <w:rsid w:val="00075D6C"/>
    <w:rsid w:val="00077FEB"/>
    <w:rsid w:val="00081B51"/>
    <w:rsid w:val="0008682A"/>
    <w:rsid w:val="000A6E00"/>
    <w:rsid w:val="000B224D"/>
    <w:rsid w:val="000C7293"/>
    <w:rsid w:val="000D3891"/>
    <w:rsid w:val="000E7978"/>
    <w:rsid w:val="000F3FE2"/>
    <w:rsid w:val="001051E5"/>
    <w:rsid w:val="001235F6"/>
    <w:rsid w:val="00126F1B"/>
    <w:rsid w:val="001312D5"/>
    <w:rsid w:val="00135267"/>
    <w:rsid w:val="00140582"/>
    <w:rsid w:val="00140ACC"/>
    <w:rsid w:val="0014190D"/>
    <w:rsid w:val="00144334"/>
    <w:rsid w:val="00150066"/>
    <w:rsid w:val="001565B5"/>
    <w:rsid w:val="00157DB0"/>
    <w:rsid w:val="00165022"/>
    <w:rsid w:val="00166B1F"/>
    <w:rsid w:val="00166F4D"/>
    <w:rsid w:val="00173B36"/>
    <w:rsid w:val="00174067"/>
    <w:rsid w:val="00174FB5"/>
    <w:rsid w:val="00177BCB"/>
    <w:rsid w:val="001977F4"/>
    <w:rsid w:val="001A1F73"/>
    <w:rsid w:val="001A5160"/>
    <w:rsid w:val="001C6CEA"/>
    <w:rsid w:val="001D5C96"/>
    <w:rsid w:val="001E5794"/>
    <w:rsid w:val="001F6D5E"/>
    <w:rsid w:val="00202652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1FB4"/>
    <w:rsid w:val="00262B06"/>
    <w:rsid w:val="00283B50"/>
    <w:rsid w:val="002842E1"/>
    <w:rsid w:val="00293BB8"/>
    <w:rsid w:val="002954B8"/>
    <w:rsid w:val="002A4A92"/>
    <w:rsid w:val="002A6A5C"/>
    <w:rsid w:val="002B0852"/>
    <w:rsid w:val="002C0662"/>
    <w:rsid w:val="002C5B8D"/>
    <w:rsid w:val="002D131D"/>
    <w:rsid w:val="002D5478"/>
    <w:rsid w:val="002E013D"/>
    <w:rsid w:val="002F3DC3"/>
    <w:rsid w:val="003006D1"/>
    <w:rsid w:val="00302AC1"/>
    <w:rsid w:val="0031121F"/>
    <w:rsid w:val="00320ECB"/>
    <w:rsid w:val="003256CF"/>
    <w:rsid w:val="0033191C"/>
    <w:rsid w:val="00331BD6"/>
    <w:rsid w:val="003361FD"/>
    <w:rsid w:val="003416F8"/>
    <w:rsid w:val="00342D0D"/>
    <w:rsid w:val="003443BA"/>
    <w:rsid w:val="00344FC0"/>
    <w:rsid w:val="00346ACC"/>
    <w:rsid w:val="00354228"/>
    <w:rsid w:val="00361138"/>
    <w:rsid w:val="0036697C"/>
    <w:rsid w:val="00377A0D"/>
    <w:rsid w:val="0038022F"/>
    <w:rsid w:val="00382737"/>
    <w:rsid w:val="00387FF0"/>
    <w:rsid w:val="00390D7A"/>
    <w:rsid w:val="0039794B"/>
    <w:rsid w:val="003A58D2"/>
    <w:rsid w:val="003B6984"/>
    <w:rsid w:val="003B6A5A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472EE"/>
    <w:rsid w:val="00463255"/>
    <w:rsid w:val="004675A1"/>
    <w:rsid w:val="00470F1A"/>
    <w:rsid w:val="00471EA5"/>
    <w:rsid w:val="00472FA9"/>
    <w:rsid w:val="00476E16"/>
    <w:rsid w:val="00482A86"/>
    <w:rsid w:val="00487798"/>
    <w:rsid w:val="00490100"/>
    <w:rsid w:val="00495E97"/>
    <w:rsid w:val="004A0D23"/>
    <w:rsid w:val="004A3529"/>
    <w:rsid w:val="004A4C74"/>
    <w:rsid w:val="004A5C81"/>
    <w:rsid w:val="004B0432"/>
    <w:rsid w:val="004D2423"/>
    <w:rsid w:val="004D4E80"/>
    <w:rsid w:val="004E5226"/>
    <w:rsid w:val="004E6AB2"/>
    <w:rsid w:val="004E70E8"/>
    <w:rsid w:val="004F0146"/>
    <w:rsid w:val="00507456"/>
    <w:rsid w:val="00520C5D"/>
    <w:rsid w:val="005219EA"/>
    <w:rsid w:val="00523E0A"/>
    <w:rsid w:val="00535F87"/>
    <w:rsid w:val="005566E7"/>
    <w:rsid w:val="005570D4"/>
    <w:rsid w:val="00560C7D"/>
    <w:rsid w:val="00564622"/>
    <w:rsid w:val="00576DD3"/>
    <w:rsid w:val="00577416"/>
    <w:rsid w:val="00594E94"/>
    <w:rsid w:val="005A09D5"/>
    <w:rsid w:val="005A3E0B"/>
    <w:rsid w:val="005B3227"/>
    <w:rsid w:val="005B6287"/>
    <w:rsid w:val="005C2A35"/>
    <w:rsid w:val="005C6676"/>
    <w:rsid w:val="005C6B38"/>
    <w:rsid w:val="005D57E5"/>
    <w:rsid w:val="005E26D3"/>
    <w:rsid w:val="005E2BEE"/>
    <w:rsid w:val="005E6EA4"/>
    <w:rsid w:val="005E77B1"/>
    <w:rsid w:val="005F072E"/>
    <w:rsid w:val="005F24C5"/>
    <w:rsid w:val="00605DE3"/>
    <w:rsid w:val="00606C95"/>
    <w:rsid w:val="006175E6"/>
    <w:rsid w:val="00645019"/>
    <w:rsid w:val="00662608"/>
    <w:rsid w:val="0066529C"/>
    <w:rsid w:val="0067056E"/>
    <w:rsid w:val="0068094B"/>
    <w:rsid w:val="00686284"/>
    <w:rsid w:val="006959E4"/>
    <w:rsid w:val="006A1DB6"/>
    <w:rsid w:val="006A7A24"/>
    <w:rsid w:val="006B163A"/>
    <w:rsid w:val="006B533B"/>
    <w:rsid w:val="006C650F"/>
    <w:rsid w:val="006F1DBB"/>
    <w:rsid w:val="00716542"/>
    <w:rsid w:val="007337AD"/>
    <w:rsid w:val="0073402D"/>
    <w:rsid w:val="007357B9"/>
    <w:rsid w:val="00741ED6"/>
    <w:rsid w:val="0074257E"/>
    <w:rsid w:val="007457C1"/>
    <w:rsid w:val="00755988"/>
    <w:rsid w:val="007715C4"/>
    <w:rsid w:val="00780ADA"/>
    <w:rsid w:val="00782C25"/>
    <w:rsid w:val="00791AE4"/>
    <w:rsid w:val="00792D43"/>
    <w:rsid w:val="0079672A"/>
    <w:rsid w:val="007A29FF"/>
    <w:rsid w:val="007A546C"/>
    <w:rsid w:val="007B30FE"/>
    <w:rsid w:val="007B7A61"/>
    <w:rsid w:val="007C2E75"/>
    <w:rsid w:val="007E1FA8"/>
    <w:rsid w:val="007E2E47"/>
    <w:rsid w:val="007E6083"/>
    <w:rsid w:val="007E7E59"/>
    <w:rsid w:val="007F18EF"/>
    <w:rsid w:val="007F2531"/>
    <w:rsid w:val="00803999"/>
    <w:rsid w:val="00812951"/>
    <w:rsid w:val="00813C31"/>
    <w:rsid w:val="00820B7B"/>
    <w:rsid w:val="008273B9"/>
    <w:rsid w:val="00830915"/>
    <w:rsid w:val="00832245"/>
    <w:rsid w:val="0083727B"/>
    <w:rsid w:val="00843B7F"/>
    <w:rsid w:val="00850A0D"/>
    <w:rsid w:val="00855181"/>
    <w:rsid w:val="00864D04"/>
    <w:rsid w:val="00882F23"/>
    <w:rsid w:val="0089047A"/>
    <w:rsid w:val="00892A07"/>
    <w:rsid w:val="00892BB6"/>
    <w:rsid w:val="008930FD"/>
    <w:rsid w:val="00894CAF"/>
    <w:rsid w:val="008A1020"/>
    <w:rsid w:val="008A1250"/>
    <w:rsid w:val="008A1FCF"/>
    <w:rsid w:val="008B1112"/>
    <w:rsid w:val="008B6639"/>
    <w:rsid w:val="008C3239"/>
    <w:rsid w:val="008C78F5"/>
    <w:rsid w:val="008F506F"/>
    <w:rsid w:val="00904002"/>
    <w:rsid w:val="0091069D"/>
    <w:rsid w:val="00911F74"/>
    <w:rsid w:val="0091240B"/>
    <w:rsid w:val="00914419"/>
    <w:rsid w:val="00923D8B"/>
    <w:rsid w:val="009354DB"/>
    <w:rsid w:val="0093784A"/>
    <w:rsid w:val="00937AD7"/>
    <w:rsid w:val="00940251"/>
    <w:rsid w:val="00962E61"/>
    <w:rsid w:val="00977316"/>
    <w:rsid w:val="00980AE1"/>
    <w:rsid w:val="0098447D"/>
    <w:rsid w:val="00984A59"/>
    <w:rsid w:val="00986331"/>
    <w:rsid w:val="00996FF7"/>
    <w:rsid w:val="009A6667"/>
    <w:rsid w:val="009A707B"/>
    <w:rsid w:val="009B2B04"/>
    <w:rsid w:val="009C1AE9"/>
    <w:rsid w:val="009C7105"/>
    <w:rsid w:val="009E3339"/>
    <w:rsid w:val="009E3FBF"/>
    <w:rsid w:val="00A122BB"/>
    <w:rsid w:val="00A37F9E"/>
    <w:rsid w:val="00A433C1"/>
    <w:rsid w:val="00A62D0D"/>
    <w:rsid w:val="00A6519E"/>
    <w:rsid w:val="00A66A59"/>
    <w:rsid w:val="00A83E7B"/>
    <w:rsid w:val="00A8656F"/>
    <w:rsid w:val="00A87E43"/>
    <w:rsid w:val="00A908BA"/>
    <w:rsid w:val="00AA5879"/>
    <w:rsid w:val="00AB4EA1"/>
    <w:rsid w:val="00AB7FE5"/>
    <w:rsid w:val="00AC1E5A"/>
    <w:rsid w:val="00AF042F"/>
    <w:rsid w:val="00AF3B03"/>
    <w:rsid w:val="00AF64D5"/>
    <w:rsid w:val="00B01DEF"/>
    <w:rsid w:val="00B14E21"/>
    <w:rsid w:val="00B16B65"/>
    <w:rsid w:val="00B23262"/>
    <w:rsid w:val="00B27DF3"/>
    <w:rsid w:val="00B431B6"/>
    <w:rsid w:val="00B456DD"/>
    <w:rsid w:val="00B54AD3"/>
    <w:rsid w:val="00B62B99"/>
    <w:rsid w:val="00B643D0"/>
    <w:rsid w:val="00B652C4"/>
    <w:rsid w:val="00B71E93"/>
    <w:rsid w:val="00B82CA9"/>
    <w:rsid w:val="00B83553"/>
    <w:rsid w:val="00B8657D"/>
    <w:rsid w:val="00B87E22"/>
    <w:rsid w:val="00B9350F"/>
    <w:rsid w:val="00BA3E51"/>
    <w:rsid w:val="00BA55AA"/>
    <w:rsid w:val="00BB1021"/>
    <w:rsid w:val="00BB3142"/>
    <w:rsid w:val="00BB7A6A"/>
    <w:rsid w:val="00BC5E44"/>
    <w:rsid w:val="00BD6049"/>
    <w:rsid w:val="00BF1D81"/>
    <w:rsid w:val="00C02C39"/>
    <w:rsid w:val="00C12FE9"/>
    <w:rsid w:val="00C155FC"/>
    <w:rsid w:val="00C42EBA"/>
    <w:rsid w:val="00C43E68"/>
    <w:rsid w:val="00C4572B"/>
    <w:rsid w:val="00C532FC"/>
    <w:rsid w:val="00C74333"/>
    <w:rsid w:val="00C74B06"/>
    <w:rsid w:val="00C75D84"/>
    <w:rsid w:val="00C857CB"/>
    <w:rsid w:val="00CA5CD9"/>
    <w:rsid w:val="00CB47B5"/>
    <w:rsid w:val="00CC25BF"/>
    <w:rsid w:val="00CC5ED4"/>
    <w:rsid w:val="00D04093"/>
    <w:rsid w:val="00D0794D"/>
    <w:rsid w:val="00D10937"/>
    <w:rsid w:val="00D140DF"/>
    <w:rsid w:val="00D170A9"/>
    <w:rsid w:val="00D335B5"/>
    <w:rsid w:val="00D3569E"/>
    <w:rsid w:val="00D4222D"/>
    <w:rsid w:val="00D52B91"/>
    <w:rsid w:val="00D535DB"/>
    <w:rsid w:val="00D610A5"/>
    <w:rsid w:val="00D6356C"/>
    <w:rsid w:val="00D64F5E"/>
    <w:rsid w:val="00D666BB"/>
    <w:rsid w:val="00D720DF"/>
    <w:rsid w:val="00D92ED4"/>
    <w:rsid w:val="00D94ABF"/>
    <w:rsid w:val="00DA0973"/>
    <w:rsid w:val="00DC2080"/>
    <w:rsid w:val="00DD23B0"/>
    <w:rsid w:val="00DD6978"/>
    <w:rsid w:val="00DF54DB"/>
    <w:rsid w:val="00DF78EE"/>
    <w:rsid w:val="00E07B9E"/>
    <w:rsid w:val="00E14653"/>
    <w:rsid w:val="00E20245"/>
    <w:rsid w:val="00E216D4"/>
    <w:rsid w:val="00E32A75"/>
    <w:rsid w:val="00E3434F"/>
    <w:rsid w:val="00E41AB4"/>
    <w:rsid w:val="00E41CE0"/>
    <w:rsid w:val="00E4379F"/>
    <w:rsid w:val="00E56303"/>
    <w:rsid w:val="00E65596"/>
    <w:rsid w:val="00E670E6"/>
    <w:rsid w:val="00E67A2D"/>
    <w:rsid w:val="00E72A6A"/>
    <w:rsid w:val="00E72C9B"/>
    <w:rsid w:val="00E93829"/>
    <w:rsid w:val="00E955C2"/>
    <w:rsid w:val="00EA0042"/>
    <w:rsid w:val="00EA389C"/>
    <w:rsid w:val="00EA47BE"/>
    <w:rsid w:val="00EB1D1B"/>
    <w:rsid w:val="00EC1483"/>
    <w:rsid w:val="00F0684A"/>
    <w:rsid w:val="00F10ED2"/>
    <w:rsid w:val="00F16D90"/>
    <w:rsid w:val="00F20F8A"/>
    <w:rsid w:val="00F22B51"/>
    <w:rsid w:val="00F2504A"/>
    <w:rsid w:val="00F354DC"/>
    <w:rsid w:val="00F35C14"/>
    <w:rsid w:val="00F36875"/>
    <w:rsid w:val="00F41A04"/>
    <w:rsid w:val="00F51E3E"/>
    <w:rsid w:val="00F53B71"/>
    <w:rsid w:val="00F5786D"/>
    <w:rsid w:val="00F716E1"/>
    <w:rsid w:val="00F86DD1"/>
    <w:rsid w:val="00F908C3"/>
    <w:rsid w:val="00F91753"/>
    <w:rsid w:val="00FA5263"/>
    <w:rsid w:val="00FB1F01"/>
    <w:rsid w:val="00FB3C6A"/>
    <w:rsid w:val="00FC2673"/>
    <w:rsid w:val="00FC3F2D"/>
    <w:rsid w:val="00FD2D04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DC33"/>
  <w15:chartTrackingRefBased/>
  <w15:docId w15:val="{F260C1B8-4AA7-4D92-8762-583C1356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31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70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a7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E8F9A44A3745B682FE36F326B5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30963-ED6A-4D09-A896-3D81C9876A59}"/>
      </w:docPartPr>
      <w:docPartBody>
        <w:p w:rsidR="00B40335" w:rsidRDefault="00000000">
          <w:pPr>
            <w:pStyle w:val="ABE8F9A44A3745B682FE36F326B5B4D9"/>
          </w:pPr>
          <w:r w:rsidRPr="00173B36">
            <w:t>CONTACT</w:t>
          </w:r>
        </w:p>
      </w:docPartBody>
    </w:docPart>
    <w:docPart>
      <w:docPartPr>
        <w:name w:val="79AA46654EF342D39EA6DC6C47CA3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46745-2E71-4EF0-8766-10BA0A3AEBDB}"/>
      </w:docPartPr>
      <w:docPartBody>
        <w:p w:rsidR="00B40335" w:rsidRDefault="00000000">
          <w:pPr>
            <w:pStyle w:val="79AA46654EF342D39EA6DC6C47CA33DC"/>
          </w:pPr>
          <w:r w:rsidRPr="00173B36">
            <w:t>PROFILE</w:t>
          </w:r>
        </w:p>
      </w:docPartBody>
    </w:docPart>
    <w:docPart>
      <w:docPartPr>
        <w:name w:val="3C63EBFFF47A4A9084590CC163D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625AC-031C-41DE-8329-4123A820FEC5}"/>
      </w:docPartPr>
      <w:docPartBody>
        <w:p w:rsidR="00B40335" w:rsidRDefault="00C70348" w:rsidP="00C70348">
          <w:pPr>
            <w:pStyle w:val="3C63EBFFF47A4A9084590CC163DBD64F"/>
          </w:pPr>
          <w:r w:rsidRPr="00173B36">
            <w:t>EDUCATION</w:t>
          </w:r>
        </w:p>
      </w:docPartBody>
    </w:docPart>
    <w:docPart>
      <w:docPartPr>
        <w:name w:val="5125C4371E964D91AC9C6B2ABCB73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9DDDF-1F85-4B0A-8307-37DAE3FB16B8}"/>
      </w:docPartPr>
      <w:docPartBody>
        <w:p w:rsidR="00B40335" w:rsidRDefault="00C70348" w:rsidP="00C70348">
          <w:pPr>
            <w:pStyle w:val="5125C4371E964D91AC9C6B2ABCB7390C"/>
          </w:pPr>
          <w:r w:rsidRPr="00173B3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48"/>
    <w:rsid w:val="002E27A7"/>
    <w:rsid w:val="00606C95"/>
    <w:rsid w:val="00B40335"/>
    <w:rsid w:val="00C70348"/>
    <w:rsid w:val="00D535DB"/>
    <w:rsid w:val="00EB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bidi="ar-SA"/>
      <w14:ligatures w14:val="none"/>
    </w:rPr>
  </w:style>
  <w:style w:type="paragraph" w:customStyle="1" w:styleId="ABE8F9A44A3745B682FE36F326B5B4D9">
    <w:name w:val="ABE8F9A44A3745B682FE36F326B5B4D9"/>
  </w:style>
  <w:style w:type="paragraph" w:customStyle="1" w:styleId="79AA46654EF342D39EA6DC6C47CA33DC">
    <w:name w:val="79AA46654EF342D39EA6DC6C47CA33DC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:lang w:bidi="ar-SA"/>
      <w14:ligatures w14:val="none"/>
    </w:rPr>
  </w:style>
  <w:style w:type="paragraph" w:customStyle="1" w:styleId="3C63EBFFF47A4A9084590CC163DBD64F">
    <w:name w:val="3C63EBFFF47A4A9084590CC163DBD64F"/>
    <w:rsid w:val="00C70348"/>
  </w:style>
  <w:style w:type="paragraph" w:customStyle="1" w:styleId="5125C4371E964D91AC9C6B2ABCB7390C">
    <w:name w:val="5125C4371E964D91AC9C6B2ABCB7390C"/>
    <w:rsid w:val="00C70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171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Jaruwat Pohong</dc:creator>
  <cp:keywords/>
  <dc:description/>
  <cp:lastModifiedBy>Jaruwat Pohong</cp:lastModifiedBy>
  <cp:revision>257</cp:revision>
  <cp:lastPrinted>2024-07-22T14:42:00Z</cp:lastPrinted>
  <dcterms:created xsi:type="dcterms:W3CDTF">2024-07-22T13:02:00Z</dcterms:created>
  <dcterms:modified xsi:type="dcterms:W3CDTF">2025-01-29T15:36:00Z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